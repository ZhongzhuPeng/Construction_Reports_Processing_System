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E81978" w:rsidRDefault="009210C8">
      <w:pPr>
        <w:pStyle w:val="Title"/>
      </w:pPr>
      <w:sdt>
        <w:sdtPr>
          <w:alias w:val="Title:"/>
          <w:tag w:val="Title:"/>
          <w:id w:val="726351117"/>
          <w:placeholder>
            <w:docPart w:val="64A6FCAF7BB74652812AB676FDF82C7B"/>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96490179244040D0980BF87B4F36E948"/>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9210C8" w:rsidP="00B823AA">
      <w:pPr>
        <w:pStyle w:val="Title2"/>
      </w:pPr>
      <w:sdt>
        <w:sdtPr>
          <w:alias w:val="Institutional Affiliation(s):"/>
          <w:tag w:val="Institutional Affiliation(s):"/>
          <w:id w:val="-1771543088"/>
          <w:placeholder>
            <w:docPart w:val="D3FF48250B684291934EAAD6AF3A3779"/>
          </w:placeholder>
          <w:temporary/>
          <w:showingPlcHdr/>
          <w15:appearance w15:val="hidden"/>
          <w:text/>
        </w:sdtPr>
        <w:sdtEndPr/>
        <w:sdtContent>
          <w:r w:rsidR="005D3A03">
            <w:t>[Institutional Affiliation(s)]</w:t>
          </w:r>
        </w:sdtContent>
      </w:sdt>
    </w:p>
    <w:sdt>
      <w:sdtPr>
        <w:alias w:val="Author Note:"/>
        <w:tag w:val="Author Note:"/>
        <w:id w:val="266668659"/>
        <w:placeholder>
          <w:docPart w:val="FE4B04F591A14BF5821EE5C51CB6A850"/>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D6A74CEB163F4433A1169DCCA0EE79E9"/>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02FF086928594E11899E52E7CE42655B"/>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7D5D3708E8E84641BF01AE5D7F679256"/>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2812F16EFD7A4A63B23EFF64DE670E97"/>
          </w:placeholder>
          <w:temporary/>
          <w:showingPlcHdr/>
          <w15:appearance w15:val="hidden"/>
          <w:text/>
        </w:sdtPr>
        <w:sdtEndPr/>
        <w:sdtContent>
          <w:r>
            <w:t>[Click here to add keywords.]</w:t>
          </w:r>
        </w:sdtContent>
      </w:sdt>
    </w:p>
    <w:p w:rsidR="00E81978" w:rsidRDefault="009210C8">
      <w:pPr>
        <w:pStyle w:val="SectionTitle"/>
      </w:pPr>
      <w:sdt>
        <w:sdtPr>
          <w:alias w:val="Section title:"/>
          <w:tag w:val="Section title:"/>
          <w:id w:val="984196707"/>
          <w:placeholder>
            <w:docPart w:val="6B21B655140E49D4B0FB4011DA42DE84"/>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36370D6870814567B832F55C06360B3E"/>
        </w:placeholder>
        <w:temporary/>
        <w:showingPlcHdr/>
        <w15:appearance w15:val="hidden"/>
        <w:text/>
      </w:sdtPr>
      <w:sdtEndPr/>
      <w:sdtContent>
        <w:p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9CDB565E97EF4CEDBB10434F36BE95CC"/>
        </w:placeholder>
        <w:temporary/>
        <w:showingPlcHdr/>
        <w15:appearance w15:val="hidden"/>
        <w:text/>
      </w:sdtPr>
      <w:sdtEndPr/>
      <w:sdtContent>
        <w:p w:rsidR="00E81978" w:rsidRDefault="005D3A03">
          <w:pPr>
            <w:pStyle w:val="Heading1"/>
          </w:pPr>
          <w:r>
            <w:t>[Heading 1]</w:t>
          </w:r>
        </w:p>
      </w:sdtContent>
    </w:sdt>
    <w:p w:rsidR="00E81978" w:rsidRDefault="009210C8">
      <w:sdt>
        <w:sdtPr>
          <w:alias w:val="Paragraph text:"/>
          <w:tag w:val="Paragraph text:"/>
          <w:id w:val="1404798514"/>
          <w:placeholder>
            <w:docPart w:val="EC1A7F74D14B46E88CA776A580F2CB5E"/>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rsidR="00E81978" w:rsidRPr="00C31D30" w:rsidRDefault="009210C8" w:rsidP="00C31D30">
      <w:pPr>
        <w:pStyle w:val="Heading2"/>
      </w:pPr>
      <w:sdt>
        <w:sdtPr>
          <w:alias w:val="Heading 2:"/>
          <w:tag w:val="Heading 2:"/>
          <w:id w:val="1203442487"/>
          <w:placeholder>
            <w:docPart w:val="8EE7252C421E47D3AE69290C1D60707D"/>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69C23E83BA7F465EAB2133B2257E220A"/>
        </w:placeholder>
        <w:temporary/>
        <w:showingPlcHdr/>
        <w15:appearance w15:val="hidden"/>
      </w:sdtPr>
      <w:sdtEnd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9210C8" w:rsidP="00C31D30">
      <w:pPr>
        <w:pStyle w:val="Heading3"/>
      </w:pPr>
      <w:sdt>
        <w:sdtPr>
          <w:alias w:val="Heading 3:"/>
          <w:tag w:val="Heading 3:"/>
          <w:id w:val="1751771428"/>
          <w:placeholder>
            <w:docPart w:val="0370282375544F0985785EF90C9D17B8"/>
          </w:placeholder>
          <w:temporary/>
          <w:showingPlcHdr/>
          <w15:appearance w15:val="hidden"/>
          <w:text/>
        </w:sdtPr>
        <w:sdtEndPr/>
        <w:sdtContent>
          <w:r w:rsidR="005D3A03" w:rsidRPr="00C31D30">
            <w:t>[Heading 3]</w:t>
          </w:r>
        </w:sdtContent>
      </w:sdt>
      <w:r w:rsidR="00355DCA" w:rsidRPr="00C31D30">
        <w:t>.</w:t>
      </w:r>
    </w:p>
    <w:p w:rsidR="00E81978" w:rsidRDefault="009210C8">
      <w:pPr>
        <w:rPr>
          <w:b/>
          <w:bCs/>
        </w:rPr>
      </w:pPr>
      <w:sdt>
        <w:sdtPr>
          <w:alias w:val="Paragraph text:"/>
          <w:tag w:val="Paragraph text:"/>
          <w:id w:val="2054876750"/>
          <w:placeholder>
            <w:docPart w:val="BE73478BFD9D4475846C85D9C4D515BD"/>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9210C8" w:rsidP="00C31D30">
      <w:pPr>
        <w:pStyle w:val="Heading4"/>
      </w:pPr>
      <w:sdt>
        <w:sdtPr>
          <w:alias w:val="Heading 4:"/>
          <w:tag w:val="Heading 4:"/>
          <w:id w:val="-685361587"/>
          <w:placeholder>
            <w:docPart w:val="35FF9C120A27456196333D27FBBB9927"/>
          </w:placeholder>
          <w:temporary/>
          <w:showingPlcHdr/>
          <w15:appearance w15:val="hidden"/>
          <w:text/>
        </w:sdtPr>
        <w:sdtEndPr/>
        <w:sdtContent>
          <w:r w:rsidR="005D3A03" w:rsidRPr="00C31D30">
            <w:t>[Heading 4]</w:t>
          </w:r>
        </w:sdtContent>
      </w:sdt>
      <w:r w:rsidR="00355DCA" w:rsidRPr="00C31D30">
        <w:t>.</w:t>
      </w:r>
    </w:p>
    <w:p w:rsidR="00E81978" w:rsidRDefault="009210C8">
      <w:pPr>
        <w:rPr>
          <w:b/>
          <w:bCs/>
        </w:rPr>
      </w:pPr>
      <w:sdt>
        <w:sdtPr>
          <w:alias w:val="Paragraph text:"/>
          <w:tag w:val="Paragraph text:"/>
          <w:id w:val="-1987159626"/>
          <w:placeholder>
            <w:docPart w:val="63902C8B450C4DE2800A8446BCC52E6F"/>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923C5217506E4518A7BC5EFB79ED6876"/>
          </w:placeholder>
          <w:temporary/>
          <w:showingPlcHdr/>
          <w15:appearance w15:val="hidden"/>
          <w:text/>
        </w:sdtPr>
        <w:sdtEndPr/>
        <w:sdtContent>
          <w:r w:rsidR="00BA45DB">
            <w:t>Last Name, Year</w:t>
          </w:r>
        </w:sdtContent>
      </w:sdt>
      <w:r w:rsidR="00BA45DB">
        <w:t>)</w:t>
      </w:r>
    </w:p>
    <w:p w:rsidR="00355DCA" w:rsidRPr="00C31D30" w:rsidRDefault="009210C8" w:rsidP="00C31D30">
      <w:pPr>
        <w:pStyle w:val="Heading5"/>
      </w:pPr>
      <w:sdt>
        <w:sdtPr>
          <w:alias w:val="Heading 5:"/>
          <w:tag w:val="Heading 5:"/>
          <w:id w:val="-53853956"/>
          <w:placeholder>
            <w:docPart w:val="5399D75729E54E6FB6032FBD242A6868"/>
          </w:placeholder>
          <w:temporary/>
          <w:showingPlcHdr/>
          <w15:appearance w15:val="hidden"/>
          <w:text/>
        </w:sdtPr>
        <w:sdtEndPr/>
        <w:sdtContent>
          <w:r w:rsidR="005D3A03" w:rsidRPr="00C31D30">
            <w:t>[Heading 5]</w:t>
          </w:r>
        </w:sdtContent>
      </w:sdt>
      <w:r w:rsidR="00355DCA" w:rsidRPr="00C31D30">
        <w:t>.</w:t>
      </w:r>
    </w:p>
    <w:p w:rsidR="00E81978" w:rsidRDefault="009210C8">
      <w:sdt>
        <w:sdtPr>
          <w:alias w:val="Paragraph text:"/>
          <w:tag w:val="Paragraph text:"/>
          <w:id w:val="1216239889"/>
          <w:placeholder>
            <w:docPart w:val="143723DECE1C485DA0B2C6D3D4C0E2B0"/>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DC6F7CE5AB4C4445BA1887DF9171F74D"/>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E4B35E3C78A445418B47931F8A266434"/>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C9F2F9058E5A48A3B82FEF84BEEA8D8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4C94516C196E485A8DD1CE395E350BAC"/>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B5BD470D14CF4C6E8E9E9E429E9BCBFA"/>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8207AF887236494985DF0D49527BE57A"/>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9F5E531706C44593A93227654DD62B03"/>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274B90B9FD64BF88CC1151C6E512AD5"/>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EEFB7B7706EA446DB1C6460F6DBC50F9"/>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732F1C8FD084D4B81589AF3F0739AF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2BF26EE9CB1B4283B469F3FD1063BAB3"/>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FF5C972BE87243A586A22D4DC22ED7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7AB7C11A02084BF98A6DDA7335244E57"/>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6A321C115263456F96499D9DABB23F9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74AB60356FFD42E29FD9F9FF04C2627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B99605B4E7E04ED39B6FD03AEC8F8A8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85F34BE466C545EDAE38C2A2BBB1A499"/>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21EB1B33FAB2465AB6192838095C5CE5"/>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3CEF53B9EB354FD8AF09276A8C868990"/>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46722CB277604158A867477418DC731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9DD317BAFF9C4BDFA0E2E87E9B5AE8E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C0A4367F9CAA49C394B631A2F827FA7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135EC63C8621425796C51A874C1F524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273985E1CE764A77903363FBB7A51E1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885A0F5A2F8C40F28837BF42031A7B7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1B062C1972CE4775B83B0EB70575111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77E39E78E12F4203A2DE272E0D021B02"/>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D906440BE9C343D7A53999C2386CA2CD"/>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A121594483DD41F3B55AF40899AED6D1"/>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92B501CAB471446493D41C4176D7829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DB875D2368F0461E951B7AF14988A895"/>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685349A5450C4CB1B94609F1D3CD8ED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A29BDE37CEF2461C887864B9A1FD434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873858D39E774C138152CA1FFE9409A1"/>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0CEE5DD53929482EA021D9A6D4B8848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B82085BE2560427797EBF4B501B2E247"/>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6B76E01C11024042B796BFA427D58827"/>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2DEFF6E48F4241FAA2FB90F58F44202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B272681B7BFC4E15A68C0FB5722765E4"/>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C3F9D6C447654626805D792C2F3409DB"/>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245CACB9546246E182C3F33DE87A4BD0"/>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C0B73F50C9B4419FB1A4FF7EEE186A5F"/>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0C8" w:rsidRDefault="009210C8">
      <w:pPr>
        <w:spacing w:line="240" w:lineRule="auto"/>
      </w:pPr>
      <w:r>
        <w:separator/>
      </w:r>
    </w:p>
    <w:p w:rsidR="009210C8" w:rsidRDefault="009210C8"/>
  </w:endnote>
  <w:endnote w:type="continuationSeparator" w:id="0">
    <w:p w:rsidR="009210C8" w:rsidRDefault="009210C8">
      <w:pPr>
        <w:spacing w:line="240" w:lineRule="auto"/>
      </w:pPr>
      <w:r>
        <w:continuationSeparator/>
      </w:r>
    </w:p>
    <w:p w:rsidR="009210C8" w:rsidRDefault="00921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0C8" w:rsidRDefault="009210C8">
      <w:pPr>
        <w:spacing w:line="240" w:lineRule="auto"/>
      </w:pPr>
      <w:r>
        <w:separator/>
      </w:r>
    </w:p>
    <w:p w:rsidR="009210C8" w:rsidRDefault="009210C8"/>
  </w:footnote>
  <w:footnote w:type="continuationSeparator" w:id="0">
    <w:p w:rsidR="009210C8" w:rsidRDefault="009210C8">
      <w:pPr>
        <w:spacing w:line="240" w:lineRule="auto"/>
      </w:pPr>
      <w:r>
        <w:continuationSeparator/>
      </w:r>
    </w:p>
    <w:p w:rsidR="009210C8" w:rsidRDefault="009210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9210C8">
    <w:pPr>
      <w:pStyle w:val="Header"/>
    </w:pPr>
    <w:sdt>
      <w:sdtPr>
        <w:rPr>
          <w:rStyle w:val="Strong"/>
        </w:rPr>
        <w:alias w:val="Running head"/>
        <w:tag w:val=""/>
        <w:id w:val="12739865"/>
        <w:placeholder>
          <w:docPart w:val="245CACB9546246E182C3F33DE87A4BD0"/>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3F320C">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C0B73F50C9B4419FB1A4FF7EEE186A5F"/>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F320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0C"/>
    <w:rsid w:val="000D3F41"/>
    <w:rsid w:val="00355DCA"/>
    <w:rsid w:val="003F320C"/>
    <w:rsid w:val="00551A02"/>
    <w:rsid w:val="005534FA"/>
    <w:rsid w:val="005D3A03"/>
    <w:rsid w:val="008002C0"/>
    <w:rsid w:val="008C5323"/>
    <w:rsid w:val="009210C8"/>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5341E-0805-4CD3-8FF5-30372387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ongzhu\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A6FCAF7BB74652812AB676FDF82C7B"/>
        <w:category>
          <w:name w:val="General"/>
          <w:gallery w:val="placeholder"/>
        </w:category>
        <w:types>
          <w:type w:val="bbPlcHdr"/>
        </w:types>
        <w:behaviors>
          <w:behavior w:val="content"/>
        </w:behaviors>
        <w:guid w:val="{1D6BBD8E-F4AD-4BC4-A3AD-77B5DB40AFEB}"/>
      </w:docPartPr>
      <w:docPartBody>
        <w:p w:rsidR="00000000" w:rsidRDefault="005F60FB">
          <w:pPr>
            <w:pStyle w:val="64A6FCAF7BB74652812AB676FDF82C7B"/>
          </w:pPr>
          <w:r>
            <w:t>[Title Here, up to 12 Words, on One to Two Lines]</w:t>
          </w:r>
        </w:p>
      </w:docPartBody>
    </w:docPart>
    <w:docPart>
      <w:docPartPr>
        <w:name w:val="96490179244040D0980BF87B4F36E948"/>
        <w:category>
          <w:name w:val="General"/>
          <w:gallery w:val="placeholder"/>
        </w:category>
        <w:types>
          <w:type w:val="bbPlcHdr"/>
        </w:types>
        <w:behaviors>
          <w:behavior w:val="content"/>
        </w:behaviors>
        <w:guid w:val="{B2C2B7C2-CD37-42C2-B1EC-88051D285428}"/>
      </w:docPartPr>
      <w:docPartBody>
        <w:p w:rsidR="00000000" w:rsidRDefault="005F60FB">
          <w:pPr>
            <w:pStyle w:val="96490179244040D0980BF87B4F36E948"/>
          </w:pPr>
          <w:r>
            <w:t>[Author Name(s), First M. Last, Omit Titles and Degrees]</w:t>
          </w:r>
        </w:p>
      </w:docPartBody>
    </w:docPart>
    <w:docPart>
      <w:docPartPr>
        <w:name w:val="D3FF48250B684291934EAAD6AF3A3779"/>
        <w:category>
          <w:name w:val="General"/>
          <w:gallery w:val="placeholder"/>
        </w:category>
        <w:types>
          <w:type w:val="bbPlcHdr"/>
        </w:types>
        <w:behaviors>
          <w:behavior w:val="content"/>
        </w:behaviors>
        <w:guid w:val="{2BE292BC-3DF7-4962-B607-BC3790104A08}"/>
      </w:docPartPr>
      <w:docPartBody>
        <w:p w:rsidR="00000000" w:rsidRDefault="005F60FB">
          <w:pPr>
            <w:pStyle w:val="D3FF48250B684291934EAAD6AF3A3779"/>
          </w:pPr>
          <w:r>
            <w:t>[Institutional Affiliation(s)]</w:t>
          </w:r>
        </w:p>
      </w:docPartBody>
    </w:docPart>
    <w:docPart>
      <w:docPartPr>
        <w:name w:val="FE4B04F591A14BF5821EE5C51CB6A850"/>
        <w:category>
          <w:name w:val="General"/>
          <w:gallery w:val="placeholder"/>
        </w:category>
        <w:types>
          <w:type w:val="bbPlcHdr"/>
        </w:types>
        <w:behaviors>
          <w:behavior w:val="content"/>
        </w:behaviors>
        <w:guid w:val="{D35485C4-B59A-4B47-8AEC-6F567B4F2B39}"/>
      </w:docPartPr>
      <w:docPartBody>
        <w:p w:rsidR="00000000" w:rsidRDefault="005F60FB">
          <w:pPr>
            <w:pStyle w:val="FE4B04F591A14BF5821EE5C51CB6A850"/>
          </w:pPr>
          <w:r>
            <w:t>Author Note</w:t>
          </w:r>
        </w:p>
      </w:docPartBody>
    </w:docPart>
    <w:docPart>
      <w:docPartPr>
        <w:name w:val="D6A74CEB163F4433A1169DCCA0EE79E9"/>
        <w:category>
          <w:name w:val="General"/>
          <w:gallery w:val="placeholder"/>
        </w:category>
        <w:types>
          <w:type w:val="bbPlcHdr"/>
        </w:types>
        <w:behaviors>
          <w:behavior w:val="content"/>
        </w:behaviors>
        <w:guid w:val="{9B944131-F74F-4F10-9FCE-F88384861E34}"/>
      </w:docPartPr>
      <w:docPartBody>
        <w:p w:rsidR="00000000" w:rsidRDefault="005F60FB">
          <w:pPr>
            <w:pStyle w:val="D6A74CEB163F4433A1169DCCA0EE79E9"/>
          </w:pPr>
          <w:r>
            <w:t>[Include any grant/funding information and a complete correspondence address.]</w:t>
          </w:r>
        </w:p>
      </w:docPartBody>
    </w:docPart>
    <w:docPart>
      <w:docPartPr>
        <w:name w:val="02FF086928594E11899E52E7CE42655B"/>
        <w:category>
          <w:name w:val="General"/>
          <w:gallery w:val="placeholder"/>
        </w:category>
        <w:types>
          <w:type w:val="bbPlcHdr"/>
        </w:types>
        <w:behaviors>
          <w:behavior w:val="content"/>
        </w:behaviors>
        <w:guid w:val="{9B526D92-C4EB-42F8-878A-7D9C02FF30A3}"/>
      </w:docPartPr>
      <w:docPartBody>
        <w:p w:rsidR="00000000" w:rsidRDefault="005F60FB">
          <w:pPr>
            <w:pStyle w:val="02FF086928594E11899E52E7CE42655B"/>
          </w:pPr>
          <w:r>
            <w:t>Abstract</w:t>
          </w:r>
        </w:p>
      </w:docPartBody>
    </w:docPart>
    <w:docPart>
      <w:docPartPr>
        <w:name w:val="7D5D3708E8E84641BF01AE5D7F679256"/>
        <w:category>
          <w:name w:val="General"/>
          <w:gallery w:val="placeholder"/>
        </w:category>
        <w:types>
          <w:type w:val="bbPlcHdr"/>
        </w:types>
        <w:behaviors>
          <w:behavior w:val="content"/>
        </w:behaviors>
        <w:guid w:val="{DBD1D265-F7A0-4C22-A34F-594280134F7E}"/>
      </w:docPartPr>
      <w:docPartBody>
        <w:p w:rsidR="00000000" w:rsidRDefault="005F60FB">
          <w:pPr>
            <w:pStyle w:val="7D5D3708E8E84641BF01AE5D7F67925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w:t>
          </w:r>
          <w:r>
            <w:t>ate are available on the Home tab of the ribbon, in the Styles gallery.]</w:t>
          </w:r>
        </w:p>
      </w:docPartBody>
    </w:docPart>
    <w:docPart>
      <w:docPartPr>
        <w:name w:val="2812F16EFD7A4A63B23EFF64DE670E97"/>
        <w:category>
          <w:name w:val="General"/>
          <w:gallery w:val="placeholder"/>
        </w:category>
        <w:types>
          <w:type w:val="bbPlcHdr"/>
        </w:types>
        <w:behaviors>
          <w:behavior w:val="content"/>
        </w:behaviors>
        <w:guid w:val="{EA45A9F6-D3B2-4552-8CDC-08BB2F044E54}"/>
      </w:docPartPr>
      <w:docPartBody>
        <w:p w:rsidR="00000000" w:rsidRDefault="005F60FB">
          <w:pPr>
            <w:pStyle w:val="2812F16EFD7A4A63B23EFF64DE670E97"/>
          </w:pPr>
          <w:r>
            <w:t>[Click here to add keywords.]</w:t>
          </w:r>
        </w:p>
      </w:docPartBody>
    </w:docPart>
    <w:docPart>
      <w:docPartPr>
        <w:name w:val="6B21B655140E49D4B0FB4011DA42DE84"/>
        <w:category>
          <w:name w:val="General"/>
          <w:gallery w:val="placeholder"/>
        </w:category>
        <w:types>
          <w:type w:val="bbPlcHdr"/>
        </w:types>
        <w:behaviors>
          <w:behavior w:val="content"/>
        </w:behaviors>
        <w:guid w:val="{228AB2A6-C39C-4EAF-92E9-EF5E3AACE3FE}"/>
      </w:docPartPr>
      <w:docPartBody>
        <w:p w:rsidR="00000000" w:rsidRDefault="005F60FB">
          <w:pPr>
            <w:pStyle w:val="6B21B655140E49D4B0FB4011DA42DE84"/>
          </w:pPr>
          <w:r>
            <w:t>[Title Here, up to 12 Words, on One to Two Lines]</w:t>
          </w:r>
        </w:p>
      </w:docPartBody>
    </w:docPart>
    <w:docPart>
      <w:docPartPr>
        <w:name w:val="36370D6870814567B832F55C06360B3E"/>
        <w:category>
          <w:name w:val="General"/>
          <w:gallery w:val="placeholder"/>
        </w:category>
        <w:types>
          <w:type w:val="bbPlcHdr"/>
        </w:types>
        <w:behaviors>
          <w:behavior w:val="content"/>
        </w:behaviors>
        <w:guid w:val="{223B2E3D-B1D5-4F42-A4AA-851AEF4A0512}"/>
      </w:docPartPr>
      <w:docPartBody>
        <w:p w:rsidR="00000000" w:rsidRDefault="005F60FB">
          <w:pPr>
            <w:pStyle w:val="36370D6870814567B832F55C06360B3E"/>
          </w:pPr>
          <w:r>
            <w:t>[The body of your paper uses a half-inch first line indent and is double-s</w:t>
          </w:r>
          <w:r>
            <w:t xml:space="preserve">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9CDB565E97EF4CEDBB10434F36BE95CC"/>
        <w:category>
          <w:name w:val="General"/>
          <w:gallery w:val="placeholder"/>
        </w:category>
        <w:types>
          <w:type w:val="bbPlcHdr"/>
        </w:types>
        <w:behaviors>
          <w:behavior w:val="content"/>
        </w:behaviors>
        <w:guid w:val="{8A49D180-F011-4935-9906-7E5C41CA947F}"/>
      </w:docPartPr>
      <w:docPartBody>
        <w:p w:rsidR="00000000" w:rsidRDefault="005F60FB">
          <w:pPr>
            <w:pStyle w:val="9CDB565E97EF4CEDBB10434F36BE95CC"/>
          </w:pPr>
          <w:r>
            <w:t>[Heading 1]</w:t>
          </w:r>
        </w:p>
      </w:docPartBody>
    </w:docPart>
    <w:docPart>
      <w:docPartPr>
        <w:name w:val="EC1A7F74D14B46E88CA776A580F2CB5E"/>
        <w:category>
          <w:name w:val="General"/>
          <w:gallery w:val="placeholder"/>
        </w:category>
        <w:types>
          <w:type w:val="bbPlcHdr"/>
        </w:types>
        <w:behaviors>
          <w:behavior w:val="content"/>
        </w:behaviors>
        <w:guid w:val="{5FAB834F-386A-44B7-A531-12EF1D27A9D5}"/>
      </w:docPartPr>
      <w:docPartBody>
        <w:p w:rsidR="00000000" w:rsidRDefault="005F60FB">
          <w:pPr>
            <w:pStyle w:val="EC1A7F74D14B46E88CA776A580F2CB5E"/>
          </w:pPr>
          <w:r>
            <w:t>[The first two heading levels get their own paragraph, as shown here.  Headings 3, 4, and 5 are run-in headings used at the beginning of the paragraph.]</w:t>
          </w:r>
        </w:p>
      </w:docPartBody>
    </w:docPart>
    <w:docPart>
      <w:docPartPr>
        <w:name w:val="8EE7252C421E47D3AE69290C1D60707D"/>
        <w:category>
          <w:name w:val="General"/>
          <w:gallery w:val="placeholder"/>
        </w:category>
        <w:types>
          <w:type w:val="bbPlcHdr"/>
        </w:types>
        <w:behaviors>
          <w:behavior w:val="content"/>
        </w:behaviors>
        <w:guid w:val="{87514CA6-DAD8-4BD9-A483-5EFC457CAE66}"/>
      </w:docPartPr>
      <w:docPartBody>
        <w:p w:rsidR="00000000" w:rsidRDefault="005F60FB">
          <w:pPr>
            <w:pStyle w:val="8EE7252C421E47D3AE69290C1D60707D"/>
          </w:pPr>
          <w:r w:rsidRPr="00C31D30">
            <w:t>[Heading 2]</w:t>
          </w:r>
        </w:p>
      </w:docPartBody>
    </w:docPart>
    <w:docPart>
      <w:docPartPr>
        <w:name w:val="69C23E83BA7F465EAB2133B2257E220A"/>
        <w:category>
          <w:name w:val="General"/>
          <w:gallery w:val="placeholder"/>
        </w:category>
        <w:types>
          <w:type w:val="bbPlcHdr"/>
        </w:types>
        <w:behaviors>
          <w:behavior w:val="content"/>
        </w:behaviors>
        <w:guid w:val="{C133BEAF-1C1B-4CE3-8EB9-383C9DA9A208}"/>
      </w:docPartPr>
      <w:docPartBody>
        <w:p w:rsidR="00000000" w:rsidRDefault="005F60FB">
          <w:pPr>
            <w:pStyle w:val="69C23E83BA7F465EAB2133B2257E220A"/>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0370282375544F0985785EF90C9D17B8"/>
        <w:category>
          <w:name w:val="General"/>
          <w:gallery w:val="placeholder"/>
        </w:category>
        <w:types>
          <w:type w:val="bbPlcHdr"/>
        </w:types>
        <w:behaviors>
          <w:behavior w:val="content"/>
        </w:behaviors>
        <w:guid w:val="{458A550F-1A23-490C-BA74-AC8DA2D6D86B}"/>
      </w:docPartPr>
      <w:docPartBody>
        <w:p w:rsidR="00000000" w:rsidRDefault="005F60FB">
          <w:pPr>
            <w:pStyle w:val="0370282375544F0985785EF90C9D17B8"/>
          </w:pPr>
          <w:r w:rsidRPr="00C31D30">
            <w:t>[Heading 3]</w:t>
          </w:r>
        </w:p>
      </w:docPartBody>
    </w:docPart>
    <w:docPart>
      <w:docPartPr>
        <w:name w:val="BE73478BFD9D4475846C85D9C4D515BD"/>
        <w:category>
          <w:name w:val="General"/>
          <w:gallery w:val="placeholder"/>
        </w:category>
        <w:types>
          <w:type w:val="bbPlcHdr"/>
        </w:types>
        <w:behaviors>
          <w:behavior w:val="content"/>
        </w:behaviors>
        <w:guid w:val="{42C81AE1-1160-4266-AEBC-FC50910E4813}"/>
      </w:docPartPr>
      <w:docPartBody>
        <w:p w:rsidR="00000000" w:rsidRDefault="005F60FB">
          <w:pPr>
            <w:pStyle w:val="BE73478BFD9D4475846C85D9C4D515BD"/>
          </w:pPr>
          <w:r>
            <w:t>[Include a period at the end of a run-in heading.  Note that you can include consecutive paragraphs with their own he</w:t>
          </w:r>
          <w:r>
            <w:t>adings, where appropriate.]</w:t>
          </w:r>
        </w:p>
      </w:docPartBody>
    </w:docPart>
    <w:docPart>
      <w:docPartPr>
        <w:name w:val="35FF9C120A27456196333D27FBBB9927"/>
        <w:category>
          <w:name w:val="General"/>
          <w:gallery w:val="placeholder"/>
        </w:category>
        <w:types>
          <w:type w:val="bbPlcHdr"/>
        </w:types>
        <w:behaviors>
          <w:behavior w:val="content"/>
        </w:behaviors>
        <w:guid w:val="{0A08ECF4-D403-4C8B-A598-A15CAF2F0D60}"/>
      </w:docPartPr>
      <w:docPartBody>
        <w:p w:rsidR="00000000" w:rsidRDefault="005F60FB">
          <w:pPr>
            <w:pStyle w:val="35FF9C120A27456196333D27FBBB9927"/>
          </w:pPr>
          <w:r w:rsidRPr="00C31D30">
            <w:t>[Heading 4]</w:t>
          </w:r>
        </w:p>
      </w:docPartBody>
    </w:docPart>
    <w:docPart>
      <w:docPartPr>
        <w:name w:val="63902C8B450C4DE2800A8446BCC52E6F"/>
        <w:category>
          <w:name w:val="General"/>
          <w:gallery w:val="placeholder"/>
        </w:category>
        <w:types>
          <w:type w:val="bbPlcHdr"/>
        </w:types>
        <w:behaviors>
          <w:behavior w:val="content"/>
        </w:behaviors>
        <w:guid w:val="{29CFD9A5-6CE0-4FA2-B568-F5CA2148FFFE}"/>
      </w:docPartPr>
      <w:docPartBody>
        <w:p w:rsidR="00000000" w:rsidRDefault="005F60FB">
          <w:pPr>
            <w:pStyle w:val="63902C8B450C4DE2800A8446BCC52E6F"/>
          </w:pPr>
          <w:r>
            <w:t>[When using headings, don’t skip levels.  If you need a heading 3, 4, or 5 with no text following it before the next heading, just add a period at the end of the heading and then start a new paragraph for the subhead</w:t>
          </w:r>
          <w:r>
            <w:t>ing and its text.]</w:t>
          </w:r>
        </w:p>
      </w:docPartBody>
    </w:docPart>
    <w:docPart>
      <w:docPartPr>
        <w:name w:val="923C5217506E4518A7BC5EFB79ED6876"/>
        <w:category>
          <w:name w:val="General"/>
          <w:gallery w:val="placeholder"/>
        </w:category>
        <w:types>
          <w:type w:val="bbPlcHdr"/>
        </w:types>
        <w:behaviors>
          <w:behavior w:val="content"/>
        </w:behaviors>
        <w:guid w:val="{E6C74659-2E31-4623-AA1A-E61C4466549D}"/>
      </w:docPartPr>
      <w:docPartBody>
        <w:p w:rsidR="00000000" w:rsidRDefault="005F60FB">
          <w:pPr>
            <w:pStyle w:val="923C5217506E4518A7BC5EFB79ED6876"/>
          </w:pPr>
          <w:r>
            <w:t>Last Name, Year</w:t>
          </w:r>
        </w:p>
      </w:docPartBody>
    </w:docPart>
    <w:docPart>
      <w:docPartPr>
        <w:name w:val="5399D75729E54E6FB6032FBD242A6868"/>
        <w:category>
          <w:name w:val="General"/>
          <w:gallery w:val="placeholder"/>
        </w:category>
        <w:types>
          <w:type w:val="bbPlcHdr"/>
        </w:types>
        <w:behaviors>
          <w:behavior w:val="content"/>
        </w:behaviors>
        <w:guid w:val="{C3D834B6-A82C-4783-BD5C-0F2646A8985C}"/>
      </w:docPartPr>
      <w:docPartBody>
        <w:p w:rsidR="00000000" w:rsidRDefault="005F60FB">
          <w:pPr>
            <w:pStyle w:val="5399D75729E54E6FB6032FBD242A6868"/>
          </w:pPr>
          <w:r w:rsidRPr="00C31D30">
            <w:t>[Heading 5]</w:t>
          </w:r>
        </w:p>
      </w:docPartBody>
    </w:docPart>
    <w:docPart>
      <w:docPartPr>
        <w:name w:val="143723DECE1C485DA0B2C6D3D4C0E2B0"/>
        <w:category>
          <w:name w:val="General"/>
          <w:gallery w:val="placeholder"/>
        </w:category>
        <w:types>
          <w:type w:val="bbPlcHdr"/>
        </w:types>
        <w:behaviors>
          <w:behavior w:val="content"/>
        </w:behaviors>
        <w:guid w:val="{469DD792-E25A-455B-AA94-DD0252A63110}"/>
      </w:docPartPr>
      <w:docPartBody>
        <w:p w:rsidR="00000000" w:rsidRDefault="005F60FB">
          <w:pPr>
            <w:pStyle w:val="143723DECE1C485DA0B2C6D3D4C0E2B0"/>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DC6F7CE5AB4C4445BA1887DF9171F74D"/>
        <w:category>
          <w:name w:val="General"/>
          <w:gallery w:val="placeholder"/>
        </w:category>
        <w:types>
          <w:type w:val="bbPlcHdr"/>
        </w:types>
        <w:behaviors>
          <w:behavior w:val="content"/>
        </w:behaviors>
        <w:guid w:val="{9679F12F-43FE-44EE-8D49-4F660BD85B61}"/>
      </w:docPartPr>
      <w:docPartBody>
        <w:p w:rsidR="00000000" w:rsidRDefault="005F60FB">
          <w:pPr>
            <w:pStyle w:val="DC6F7CE5AB4C4445BA1887DF9171F74D"/>
          </w:pPr>
          <w:r>
            <w:t xml:space="preserve">Last </w:t>
          </w:r>
          <w:r>
            <w:t>Name, Year</w:t>
          </w:r>
        </w:p>
      </w:docPartBody>
    </w:docPart>
    <w:docPart>
      <w:docPartPr>
        <w:name w:val="E4B35E3C78A445418B47931F8A266434"/>
        <w:category>
          <w:name w:val="General"/>
          <w:gallery w:val="placeholder"/>
        </w:category>
        <w:types>
          <w:type w:val="bbPlcHdr"/>
        </w:types>
        <w:behaviors>
          <w:behavior w:val="content"/>
        </w:behaviors>
        <w:guid w:val="{AA87F0CB-74B7-43A8-9BB4-D5947BBA3E81}"/>
      </w:docPartPr>
      <w:docPartBody>
        <w:p w:rsidR="00000000" w:rsidRDefault="005F60FB">
          <w:pPr>
            <w:pStyle w:val="E4B35E3C78A445418B47931F8A266434"/>
          </w:pPr>
          <w:r>
            <w:t>Footnotes</w:t>
          </w:r>
        </w:p>
      </w:docPartBody>
    </w:docPart>
    <w:docPart>
      <w:docPartPr>
        <w:name w:val="C9F2F9058E5A48A3B82FEF84BEEA8D86"/>
        <w:category>
          <w:name w:val="General"/>
          <w:gallery w:val="placeholder"/>
        </w:category>
        <w:types>
          <w:type w:val="bbPlcHdr"/>
        </w:types>
        <w:behaviors>
          <w:behavior w:val="content"/>
        </w:behaviors>
        <w:guid w:val="{830E4AD6-1F6C-47DB-81D4-E4D4C8C4A8DA}"/>
      </w:docPartPr>
      <w:docPartBody>
        <w:p w:rsidR="00000000" w:rsidRDefault="005F60FB">
          <w:pPr>
            <w:pStyle w:val="C9F2F9058E5A48A3B82FEF84BEEA8D86"/>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4C94516C196E485A8DD1CE395E350BAC"/>
        <w:category>
          <w:name w:val="General"/>
          <w:gallery w:val="placeholder"/>
        </w:category>
        <w:types>
          <w:type w:val="bbPlcHdr"/>
        </w:types>
        <w:behaviors>
          <w:behavior w:val="content"/>
        </w:behaviors>
        <w:guid w:val="{FED53D6D-0283-4A25-A81D-93124FF141B1}"/>
      </w:docPartPr>
      <w:docPartBody>
        <w:p w:rsidR="00000000" w:rsidRDefault="005F60FB">
          <w:pPr>
            <w:pStyle w:val="4C94516C196E485A8DD1CE395E350BAC"/>
          </w:pPr>
          <w:r w:rsidRPr="00C0601E">
            <w:t>[Table Title]</w:t>
          </w:r>
        </w:p>
      </w:docPartBody>
    </w:docPart>
    <w:docPart>
      <w:docPartPr>
        <w:name w:val="B5BD470D14CF4C6E8E9E9E429E9BCBFA"/>
        <w:category>
          <w:name w:val="General"/>
          <w:gallery w:val="placeholder"/>
        </w:category>
        <w:types>
          <w:type w:val="bbPlcHdr"/>
        </w:types>
        <w:behaviors>
          <w:behavior w:val="content"/>
        </w:behaviors>
        <w:guid w:val="{C5A60217-3CF5-46CE-B4B8-1629095ED907}"/>
      </w:docPartPr>
      <w:docPartBody>
        <w:p w:rsidR="00000000" w:rsidRDefault="005F60FB">
          <w:pPr>
            <w:pStyle w:val="B5BD470D14CF4C6E8E9E9E429E9BCBFA"/>
          </w:pPr>
          <w:r w:rsidRPr="00BF4184">
            <w:t>Column Head</w:t>
          </w:r>
        </w:p>
      </w:docPartBody>
    </w:docPart>
    <w:docPart>
      <w:docPartPr>
        <w:name w:val="8207AF887236494985DF0D49527BE57A"/>
        <w:category>
          <w:name w:val="General"/>
          <w:gallery w:val="placeholder"/>
        </w:category>
        <w:types>
          <w:type w:val="bbPlcHdr"/>
        </w:types>
        <w:behaviors>
          <w:behavior w:val="content"/>
        </w:behaviors>
        <w:guid w:val="{277ACF1F-D7EC-4FF0-B63B-75697112AA43}"/>
      </w:docPartPr>
      <w:docPartBody>
        <w:p w:rsidR="00000000" w:rsidRDefault="005F60FB">
          <w:pPr>
            <w:pStyle w:val="8207AF887236494985DF0D49527BE57A"/>
          </w:pPr>
          <w:r w:rsidRPr="00BF4184">
            <w:t>Column Head</w:t>
          </w:r>
        </w:p>
      </w:docPartBody>
    </w:docPart>
    <w:docPart>
      <w:docPartPr>
        <w:name w:val="9F5E531706C44593A93227654DD62B03"/>
        <w:category>
          <w:name w:val="General"/>
          <w:gallery w:val="placeholder"/>
        </w:category>
        <w:types>
          <w:type w:val="bbPlcHdr"/>
        </w:types>
        <w:behaviors>
          <w:behavior w:val="content"/>
        </w:behaviors>
        <w:guid w:val="{68B330E2-69B9-4B15-B912-29AD8056ADD3}"/>
      </w:docPartPr>
      <w:docPartBody>
        <w:p w:rsidR="00000000" w:rsidRDefault="005F60FB">
          <w:pPr>
            <w:pStyle w:val="9F5E531706C44593A93227654DD62B03"/>
          </w:pPr>
          <w:r w:rsidRPr="00BF4184">
            <w:t>Column Head</w:t>
          </w:r>
        </w:p>
      </w:docPartBody>
    </w:docPart>
    <w:docPart>
      <w:docPartPr>
        <w:name w:val="9274B90B9FD64BF88CC1151C6E512AD5"/>
        <w:category>
          <w:name w:val="General"/>
          <w:gallery w:val="placeholder"/>
        </w:category>
        <w:types>
          <w:type w:val="bbPlcHdr"/>
        </w:types>
        <w:behaviors>
          <w:behavior w:val="content"/>
        </w:behaviors>
        <w:guid w:val="{EB2B790C-02F0-44CF-AF36-A699C9D26EEB}"/>
      </w:docPartPr>
      <w:docPartBody>
        <w:p w:rsidR="00000000" w:rsidRDefault="005F60FB">
          <w:pPr>
            <w:pStyle w:val="9274B90B9FD64BF88CC1151C6E512AD5"/>
          </w:pPr>
          <w:r w:rsidRPr="00BF4184">
            <w:t>Column Head</w:t>
          </w:r>
        </w:p>
      </w:docPartBody>
    </w:docPart>
    <w:docPart>
      <w:docPartPr>
        <w:name w:val="EEFB7B7706EA446DB1C6460F6DBC50F9"/>
        <w:category>
          <w:name w:val="General"/>
          <w:gallery w:val="placeholder"/>
        </w:category>
        <w:types>
          <w:type w:val="bbPlcHdr"/>
        </w:types>
        <w:behaviors>
          <w:behavior w:val="content"/>
        </w:behaviors>
        <w:guid w:val="{E107EA6B-B2B1-440A-A69E-59E5227AE664}"/>
      </w:docPartPr>
      <w:docPartBody>
        <w:p w:rsidR="00000000" w:rsidRDefault="005F60FB">
          <w:pPr>
            <w:pStyle w:val="EEFB7B7706EA446DB1C6460F6DBC50F9"/>
          </w:pPr>
          <w:r w:rsidRPr="00BF4184">
            <w:t>Column Head</w:t>
          </w:r>
        </w:p>
      </w:docPartBody>
    </w:docPart>
    <w:docPart>
      <w:docPartPr>
        <w:name w:val="8732F1C8FD084D4B81589AF3F0739AFA"/>
        <w:category>
          <w:name w:val="General"/>
          <w:gallery w:val="placeholder"/>
        </w:category>
        <w:types>
          <w:type w:val="bbPlcHdr"/>
        </w:types>
        <w:behaviors>
          <w:behavior w:val="content"/>
        </w:behaviors>
        <w:guid w:val="{E7A97E3B-E192-4798-9338-E0C85ED62F52}"/>
      </w:docPartPr>
      <w:docPartBody>
        <w:p w:rsidR="00000000" w:rsidRDefault="005F60FB">
          <w:pPr>
            <w:pStyle w:val="8732F1C8FD084D4B81589AF3F0739AFA"/>
          </w:pPr>
          <w:r w:rsidRPr="00BF4184">
            <w:t>Row Head</w:t>
          </w:r>
        </w:p>
      </w:docPartBody>
    </w:docPart>
    <w:docPart>
      <w:docPartPr>
        <w:name w:val="2BF26EE9CB1B4283B469F3FD1063BAB3"/>
        <w:category>
          <w:name w:val="General"/>
          <w:gallery w:val="placeholder"/>
        </w:category>
        <w:types>
          <w:type w:val="bbPlcHdr"/>
        </w:types>
        <w:behaviors>
          <w:behavior w:val="content"/>
        </w:behaviors>
        <w:guid w:val="{5260E584-27EA-42E0-971E-031B88C93710}"/>
      </w:docPartPr>
      <w:docPartBody>
        <w:p w:rsidR="00000000" w:rsidRDefault="005F60FB">
          <w:pPr>
            <w:pStyle w:val="2BF26EE9CB1B4283B469F3FD1063BAB3"/>
          </w:pPr>
          <w:r w:rsidRPr="00BF4184">
            <w:t>123</w:t>
          </w:r>
        </w:p>
      </w:docPartBody>
    </w:docPart>
    <w:docPart>
      <w:docPartPr>
        <w:name w:val="FF5C972BE87243A586A22D4DC22ED7C8"/>
        <w:category>
          <w:name w:val="General"/>
          <w:gallery w:val="placeholder"/>
        </w:category>
        <w:types>
          <w:type w:val="bbPlcHdr"/>
        </w:types>
        <w:behaviors>
          <w:behavior w:val="content"/>
        </w:behaviors>
        <w:guid w:val="{1DFDBD75-A25A-42A7-A59A-512F21AE5B6B}"/>
      </w:docPartPr>
      <w:docPartBody>
        <w:p w:rsidR="00000000" w:rsidRDefault="005F60FB">
          <w:pPr>
            <w:pStyle w:val="FF5C972BE87243A586A22D4DC22ED7C8"/>
          </w:pPr>
          <w:r w:rsidRPr="00BF4184">
            <w:t>123</w:t>
          </w:r>
        </w:p>
      </w:docPartBody>
    </w:docPart>
    <w:docPart>
      <w:docPartPr>
        <w:name w:val="7AB7C11A02084BF98A6DDA7335244E57"/>
        <w:category>
          <w:name w:val="General"/>
          <w:gallery w:val="placeholder"/>
        </w:category>
        <w:types>
          <w:type w:val="bbPlcHdr"/>
        </w:types>
        <w:behaviors>
          <w:behavior w:val="content"/>
        </w:behaviors>
        <w:guid w:val="{3E496B60-A2CE-4402-8270-4F790ED46D71}"/>
      </w:docPartPr>
      <w:docPartBody>
        <w:p w:rsidR="00000000" w:rsidRDefault="005F60FB">
          <w:pPr>
            <w:pStyle w:val="7AB7C11A02084BF98A6DDA7335244E57"/>
          </w:pPr>
          <w:r w:rsidRPr="00BF4184">
            <w:t>123</w:t>
          </w:r>
        </w:p>
      </w:docPartBody>
    </w:docPart>
    <w:docPart>
      <w:docPartPr>
        <w:name w:val="6A321C115263456F96499D9DABB23F94"/>
        <w:category>
          <w:name w:val="General"/>
          <w:gallery w:val="placeholder"/>
        </w:category>
        <w:types>
          <w:type w:val="bbPlcHdr"/>
        </w:types>
        <w:behaviors>
          <w:behavior w:val="content"/>
        </w:behaviors>
        <w:guid w:val="{644D3824-680A-49DE-B7EF-E9546008BED6}"/>
      </w:docPartPr>
      <w:docPartBody>
        <w:p w:rsidR="00000000" w:rsidRDefault="005F60FB">
          <w:pPr>
            <w:pStyle w:val="6A321C115263456F96499D9DABB23F94"/>
          </w:pPr>
          <w:r w:rsidRPr="00BF4184">
            <w:t>123</w:t>
          </w:r>
        </w:p>
      </w:docPartBody>
    </w:docPart>
    <w:docPart>
      <w:docPartPr>
        <w:name w:val="74AB60356FFD42E29FD9F9FF04C2627A"/>
        <w:category>
          <w:name w:val="General"/>
          <w:gallery w:val="placeholder"/>
        </w:category>
        <w:types>
          <w:type w:val="bbPlcHdr"/>
        </w:types>
        <w:behaviors>
          <w:behavior w:val="content"/>
        </w:behaviors>
        <w:guid w:val="{428015F9-9AB4-48DF-9ABC-CD7E831647DD}"/>
      </w:docPartPr>
      <w:docPartBody>
        <w:p w:rsidR="00000000" w:rsidRDefault="005F60FB">
          <w:pPr>
            <w:pStyle w:val="74AB60356FFD42E29FD9F9FF04C2627A"/>
          </w:pPr>
          <w:r w:rsidRPr="00BF4184">
            <w:t>Row Head</w:t>
          </w:r>
        </w:p>
      </w:docPartBody>
    </w:docPart>
    <w:docPart>
      <w:docPartPr>
        <w:name w:val="B99605B4E7E04ED39B6FD03AEC8F8A8F"/>
        <w:category>
          <w:name w:val="General"/>
          <w:gallery w:val="placeholder"/>
        </w:category>
        <w:types>
          <w:type w:val="bbPlcHdr"/>
        </w:types>
        <w:behaviors>
          <w:behavior w:val="content"/>
        </w:behaviors>
        <w:guid w:val="{D08BB7FA-0F58-42E5-A77B-E4EFD6605140}"/>
      </w:docPartPr>
      <w:docPartBody>
        <w:p w:rsidR="00000000" w:rsidRDefault="005F60FB">
          <w:pPr>
            <w:pStyle w:val="B99605B4E7E04ED39B6FD03AEC8F8A8F"/>
          </w:pPr>
          <w:r w:rsidRPr="00BF4184">
            <w:t>456</w:t>
          </w:r>
        </w:p>
      </w:docPartBody>
    </w:docPart>
    <w:docPart>
      <w:docPartPr>
        <w:name w:val="85F34BE466C545EDAE38C2A2BBB1A499"/>
        <w:category>
          <w:name w:val="General"/>
          <w:gallery w:val="placeholder"/>
        </w:category>
        <w:types>
          <w:type w:val="bbPlcHdr"/>
        </w:types>
        <w:behaviors>
          <w:behavior w:val="content"/>
        </w:behaviors>
        <w:guid w:val="{E51923A9-FFA7-41BA-8175-26FC2ED80295}"/>
      </w:docPartPr>
      <w:docPartBody>
        <w:p w:rsidR="00000000" w:rsidRDefault="005F60FB">
          <w:pPr>
            <w:pStyle w:val="85F34BE466C545EDAE38C2A2BBB1A499"/>
          </w:pPr>
          <w:r w:rsidRPr="00BF4184">
            <w:t>456</w:t>
          </w:r>
        </w:p>
      </w:docPartBody>
    </w:docPart>
    <w:docPart>
      <w:docPartPr>
        <w:name w:val="21EB1B33FAB2465AB6192838095C5CE5"/>
        <w:category>
          <w:name w:val="General"/>
          <w:gallery w:val="placeholder"/>
        </w:category>
        <w:types>
          <w:type w:val="bbPlcHdr"/>
        </w:types>
        <w:behaviors>
          <w:behavior w:val="content"/>
        </w:behaviors>
        <w:guid w:val="{17DF6A47-1461-4AE5-92BB-8D551C389247}"/>
      </w:docPartPr>
      <w:docPartBody>
        <w:p w:rsidR="00000000" w:rsidRDefault="005F60FB">
          <w:pPr>
            <w:pStyle w:val="21EB1B33FAB2465AB6192838095C5CE5"/>
          </w:pPr>
          <w:r w:rsidRPr="00BF4184">
            <w:t>456</w:t>
          </w:r>
        </w:p>
      </w:docPartBody>
    </w:docPart>
    <w:docPart>
      <w:docPartPr>
        <w:name w:val="3CEF53B9EB354FD8AF09276A8C868990"/>
        <w:category>
          <w:name w:val="General"/>
          <w:gallery w:val="placeholder"/>
        </w:category>
        <w:types>
          <w:type w:val="bbPlcHdr"/>
        </w:types>
        <w:behaviors>
          <w:behavior w:val="content"/>
        </w:behaviors>
        <w:guid w:val="{BAD8695C-C69E-4452-AA9F-4C3EF6AD6AC7}"/>
      </w:docPartPr>
      <w:docPartBody>
        <w:p w:rsidR="00000000" w:rsidRDefault="005F60FB">
          <w:pPr>
            <w:pStyle w:val="3CEF53B9EB354FD8AF09276A8C868990"/>
          </w:pPr>
          <w:r w:rsidRPr="00BF4184">
            <w:t>456</w:t>
          </w:r>
        </w:p>
      </w:docPartBody>
    </w:docPart>
    <w:docPart>
      <w:docPartPr>
        <w:name w:val="46722CB277604158A867477418DC731D"/>
        <w:category>
          <w:name w:val="General"/>
          <w:gallery w:val="placeholder"/>
        </w:category>
        <w:types>
          <w:type w:val="bbPlcHdr"/>
        </w:types>
        <w:behaviors>
          <w:behavior w:val="content"/>
        </w:behaviors>
        <w:guid w:val="{EE204068-7F53-4BA0-A7C4-9C3D78F63E44}"/>
      </w:docPartPr>
      <w:docPartBody>
        <w:p w:rsidR="00000000" w:rsidRDefault="005F60FB">
          <w:pPr>
            <w:pStyle w:val="46722CB277604158A867477418DC731D"/>
          </w:pPr>
          <w:r w:rsidRPr="00BF4184">
            <w:t>Row Head</w:t>
          </w:r>
        </w:p>
      </w:docPartBody>
    </w:docPart>
    <w:docPart>
      <w:docPartPr>
        <w:name w:val="9DD317BAFF9C4BDFA0E2E87E9B5AE8E0"/>
        <w:category>
          <w:name w:val="General"/>
          <w:gallery w:val="placeholder"/>
        </w:category>
        <w:types>
          <w:type w:val="bbPlcHdr"/>
        </w:types>
        <w:behaviors>
          <w:behavior w:val="content"/>
        </w:behaviors>
        <w:guid w:val="{BA193524-A3D4-43B1-8D81-37B0135F0BC5}"/>
      </w:docPartPr>
      <w:docPartBody>
        <w:p w:rsidR="00000000" w:rsidRDefault="005F60FB">
          <w:pPr>
            <w:pStyle w:val="9DD317BAFF9C4BDFA0E2E87E9B5AE8E0"/>
          </w:pPr>
          <w:r w:rsidRPr="00BF4184">
            <w:t>789</w:t>
          </w:r>
        </w:p>
      </w:docPartBody>
    </w:docPart>
    <w:docPart>
      <w:docPartPr>
        <w:name w:val="C0A4367F9CAA49C394B631A2F827FA73"/>
        <w:category>
          <w:name w:val="General"/>
          <w:gallery w:val="placeholder"/>
        </w:category>
        <w:types>
          <w:type w:val="bbPlcHdr"/>
        </w:types>
        <w:behaviors>
          <w:behavior w:val="content"/>
        </w:behaviors>
        <w:guid w:val="{DC1415E4-9C0D-4924-A005-E4CDF92C928E}"/>
      </w:docPartPr>
      <w:docPartBody>
        <w:p w:rsidR="00000000" w:rsidRDefault="005F60FB">
          <w:pPr>
            <w:pStyle w:val="C0A4367F9CAA49C394B631A2F827FA73"/>
          </w:pPr>
          <w:r w:rsidRPr="00BF4184">
            <w:t>789</w:t>
          </w:r>
        </w:p>
      </w:docPartBody>
    </w:docPart>
    <w:docPart>
      <w:docPartPr>
        <w:name w:val="135EC63C8621425796C51A874C1F5246"/>
        <w:category>
          <w:name w:val="General"/>
          <w:gallery w:val="placeholder"/>
        </w:category>
        <w:types>
          <w:type w:val="bbPlcHdr"/>
        </w:types>
        <w:behaviors>
          <w:behavior w:val="content"/>
        </w:behaviors>
        <w:guid w:val="{912A3FA8-D82A-4B10-A0E7-694F9A7ED745}"/>
      </w:docPartPr>
      <w:docPartBody>
        <w:p w:rsidR="00000000" w:rsidRDefault="005F60FB">
          <w:pPr>
            <w:pStyle w:val="135EC63C8621425796C51A874C1F5246"/>
          </w:pPr>
          <w:r w:rsidRPr="00BF4184">
            <w:t>789</w:t>
          </w:r>
        </w:p>
      </w:docPartBody>
    </w:docPart>
    <w:docPart>
      <w:docPartPr>
        <w:name w:val="273985E1CE764A77903363FBB7A51E19"/>
        <w:category>
          <w:name w:val="General"/>
          <w:gallery w:val="placeholder"/>
        </w:category>
        <w:types>
          <w:type w:val="bbPlcHdr"/>
        </w:types>
        <w:behaviors>
          <w:behavior w:val="content"/>
        </w:behaviors>
        <w:guid w:val="{BC5330BC-1598-49B1-B703-727E83DED25A}"/>
      </w:docPartPr>
      <w:docPartBody>
        <w:p w:rsidR="00000000" w:rsidRDefault="005F60FB">
          <w:pPr>
            <w:pStyle w:val="273985E1CE764A77903363FBB7A51E19"/>
          </w:pPr>
          <w:r w:rsidRPr="00BF4184">
            <w:t>789</w:t>
          </w:r>
        </w:p>
      </w:docPartBody>
    </w:docPart>
    <w:docPart>
      <w:docPartPr>
        <w:name w:val="885A0F5A2F8C40F28837BF42031A7B7E"/>
        <w:category>
          <w:name w:val="General"/>
          <w:gallery w:val="placeholder"/>
        </w:category>
        <w:types>
          <w:type w:val="bbPlcHdr"/>
        </w:types>
        <w:behaviors>
          <w:behavior w:val="content"/>
        </w:behaviors>
        <w:guid w:val="{A11EFB7B-2D24-48A6-90A2-8DB1A266E65F}"/>
      </w:docPartPr>
      <w:docPartBody>
        <w:p w:rsidR="00000000" w:rsidRDefault="005F60FB">
          <w:pPr>
            <w:pStyle w:val="885A0F5A2F8C40F28837BF42031A7B7E"/>
          </w:pPr>
          <w:r w:rsidRPr="00BF4184">
            <w:t>Row Head</w:t>
          </w:r>
        </w:p>
      </w:docPartBody>
    </w:docPart>
    <w:docPart>
      <w:docPartPr>
        <w:name w:val="1B062C1972CE4775B83B0EB705751118"/>
        <w:category>
          <w:name w:val="General"/>
          <w:gallery w:val="placeholder"/>
        </w:category>
        <w:types>
          <w:type w:val="bbPlcHdr"/>
        </w:types>
        <w:behaviors>
          <w:behavior w:val="content"/>
        </w:behaviors>
        <w:guid w:val="{6C1B0606-96A0-4370-AD02-F266E177CD33}"/>
      </w:docPartPr>
      <w:docPartBody>
        <w:p w:rsidR="00000000" w:rsidRDefault="005F60FB">
          <w:pPr>
            <w:pStyle w:val="1B062C1972CE4775B83B0EB705751118"/>
          </w:pPr>
          <w:r w:rsidRPr="00BF4184">
            <w:t>123</w:t>
          </w:r>
        </w:p>
      </w:docPartBody>
    </w:docPart>
    <w:docPart>
      <w:docPartPr>
        <w:name w:val="77E39E78E12F4203A2DE272E0D021B02"/>
        <w:category>
          <w:name w:val="General"/>
          <w:gallery w:val="placeholder"/>
        </w:category>
        <w:types>
          <w:type w:val="bbPlcHdr"/>
        </w:types>
        <w:behaviors>
          <w:behavior w:val="content"/>
        </w:behaviors>
        <w:guid w:val="{D52379B2-B166-4C83-9AF4-0F33AB31B11F}"/>
      </w:docPartPr>
      <w:docPartBody>
        <w:p w:rsidR="00000000" w:rsidRDefault="005F60FB">
          <w:pPr>
            <w:pStyle w:val="77E39E78E12F4203A2DE272E0D021B02"/>
          </w:pPr>
          <w:r w:rsidRPr="00BF4184">
            <w:t>123</w:t>
          </w:r>
        </w:p>
      </w:docPartBody>
    </w:docPart>
    <w:docPart>
      <w:docPartPr>
        <w:name w:val="D906440BE9C343D7A53999C2386CA2CD"/>
        <w:category>
          <w:name w:val="General"/>
          <w:gallery w:val="placeholder"/>
        </w:category>
        <w:types>
          <w:type w:val="bbPlcHdr"/>
        </w:types>
        <w:behaviors>
          <w:behavior w:val="content"/>
        </w:behaviors>
        <w:guid w:val="{1D92877A-5EFE-45DD-B5D6-497435CA90A1}"/>
      </w:docPartPr>
      <w:docPartBody>
        <w:p w:rsidR="00000000" w:rsidRDefault="005F60FB">
          <w:pPr>
            <w:pStyle w:val="D906440BE9C343D7A53999C2386CA2CD"/>
          </w:pPr>
          <w:r w:rsidRPr="00BF4184">
            <w:t>123</w:t>
          </w:r>
        </w:p>
      </w:docPartBody>
    </w:docPart>
    <w:docPart>
      <w:docPartPr>
        <w:name w:val="A121594483DD41F3B55AF40899AED6D1"/>
        <w:category>
          <w:name w:val="General"/>
          <w:gallery w:val="placeholder"/>
        </w:category>
        <w:types>
          <w:type w:val="bbPlcHdr"/>
        </w:types>
        <w:behaviors>
          <w:behavior w:val="content"/>
        </w:behaviors>
        <w:guid w:val="{70FD138F-081D-4B53-B2DD-0856FB7D5E6C}"/>
      </w:docPartPr>
      <w:docPartBody>
        <w:p w:rsidR="00000000" w:rsidRDefault="005F60FB">
          <w:pPr>
            <w:pStyle w:val="A121594483DD41F3B55AF40899AED6D1"/>
          </w:pPr>
          <w:r w:rsidRPr="00BF4184">
            <w:t>123</w:t>
          </w:r>
        </w:p>
      </w:docPartBody>
    </w:docPart>
    <w:docPart>
      <w:docPartPr>
        <w:name w:val="92B501CAB471446493D41C4176D7829E"/>
        <w:category>
          <w:name w:val="General"/>
          <w:gallery w:val="placeholder"/>
        </w:category>
        <w:types>
          <w:type w:val="bbPlcHdr"/>
        </w:types>
        <w:behaviors>
          <w:behavior w:val="content"/>
        </w:behaviors>
        <w:guid w:val="{D306638C-B647-4FF7-BC56-CDEF64F6DA50}"/>
      </w:docPartPr>
      <w:docPartBody>
        <w:p w:rsidR="00000000" w:rsidRDefault="005F60FB">
          <w:pPr>
            <w:pStyle w:val="92B501CAB471446493D41C4176D7829E"/>
          </w:pPr>
          <w:r w:rsidRPr="00BF4184">
            <w:t>Row Head</w:t>
          </w:r>
        </w:p>
      </w:docPartBody>
    </w:docPart>
    <w:docPart>
      <w:docPartPr>
        <w:name w:val="DB875D2368F0461E951B7AF14988A895"/>
        <w:category>
          <w:name w:val="General"/>
          <w:gallery w:val="placeholder"/>
        </w:category>
        <w:types>
          <w:type w:val="bbPlcHdr"/>
        </w:types>
        <w:behaviors>
          <w:behavior w:val="content"/>
        </w:behaviors>
        <w:guid w:val="{EFB20461-EB34-438D-A35A-947EA75B0B80}"/>
      </w:docPartPr>
      <w:docPartBody>
        <w:p w:rsidR="00000000" w:rsidRDefault="005F60FB">
          <w:pPr>
            <w:pStyle w:val="DB875D2368F0461E951B7AF14988A895"/>
          </w:pPr>
          <w:r w:rsidRPr="00BF4184">
            <w:t>456</w:t>
          </w:r>
        </w:p>
      </w:docPartBody>
    </w:docPart>
    <w:docPart>
      <w:docPartPr>
        <w:name w:val="685349A5450C4CB1B94609F1D3CD8ED6"/>
        <w:category>
          <w:name w:val="General"/>
          <w:gallery w:val="placeholder"/>
        </w:category>
        <w:types>
          <w:type w:val="bbPlcHdr"/>
        </w:types>
        <w:behaviors>
          <w:behavior w:val="content"/>
        </w:behaviors>
        <w:guid w:val="{8B34E0D1-CD9C-4484-8F34-3DECFF014F1D}"/>
      </w:docPartPr>
      <w:docPartBody>
        <w:p w:rsidR="00000000" w:rsidRDefault="005F60FB">
          <w:pPr>
            <w:pStyle w:val="685349A5450C4CB1B94609F1D3CD8ED6"/>
          </w:pPr>
          <w:r w:rsidRPr="00BF4184">
            <w:t>456</w:t>
          </w:r>
        </w:p>
      </w:docPartBody>
    </w:docPart>
    <w:docPart>
      <w:docPartPr>
        <w:name w:val="A29BDE37CEF2461C887864B9A1FD434F"/>
        <w:category>
          <w:name w:val="General"/>
          <w:gallery w:val="placeholder"/>
        </w:category>
        <w:types>
          <w:type w:val="bbPlcHdr"/>
        </w:types>
        <w:behaviors>
          <w:behavior w:val="content"/>
        </w:behaviors>
        <w:guid w:val="{2CDFDA97-640A-41C2-A111-74852451B79C}"/>
      </w:docPartPr>
      <w:docPartBody>
        <w:p w:rsidR="00000000" w:rsidRDefault="005F60FB">
          <w:pPr>
            <w:pStyle w:val="A29BDE37CEF2461C887864B9A1FD434F"/>
          </w:pPr>
          <w:r w:rsidRPr="00BF4184">
            <w:t>456</w:t>
          </w:r>
        </w:p>
      </w:docPartBody>
    </w:docPart>
    <w:docPart>
      <w:docPartPr>
        <w:name w:val="873858D39E774C138152CA1FFE9409A1"/>
        <w:category>
          <w:name w:val="General"/>
          <w:gallery w:val="placeholder"/>
        </w:category>
        <w:types>
          <w:type w:val="bbPlcHdr"/>
        </w:types>
        <w:behaviors>
          <w:behavior w:val="content"/>
        </w:behaviors>
        <w:guid w:val="{9171704F-C590-4B6B-8745-DB5CF1C27908}"/>
      </w:docPartPr>
      <w:docPartBody>
        <w:p w:rsidR="00000000" w:rsidRDefault="005F60FB">
          <w:pPr>
            <w:pStyle w:val="873858D39E774C138152CA1FFE9409A1"/>
          </w:pPr>
          <w:r w:rsidRPr="00BF4184">
            <w:t>456</w:t>
          </w:r>
        </w:p>
      </w:docPartBody>
    </w:docPart>
    <w:docPart>
      <w:docPartPr>
        <w:name w:val="0CEE5DD53929482EA021D9A6D4B88483"/>
        <w:category>
          <w:name w:val="General"/>
          <w:gallery w:val="placeholder"/>
        </w:category>
        <w:types>
          <w:type w:val="bbPlcHdr"/>
        </w:types>
        <w:behaviors>
          <w:behavior w:val="content"/>
        </w:behaviors>
        <w:guid w:val="{671B1C58-E22C-4C19-AC36-0F6D34FD87E8}"/>
      </w:docPartPr>
      <w:docPartBody>
        <w:p w:rsidR="00000000" w:rsidRDefault="005F60FB">
          <w:pPr>
            <w:pStyle w:val="0CEE5DD53929482EA021D9A6D4B88483"/>
          </w:pPr>
          <w:r w:rsidRPr="00BF4184">
            <w:t>Row Head</w:t>
          </w:r>
        </w:p>
      </w:docPartBody>
    </w:docPart>
    <w:docPart>
      <w:docPartPr>
        <w:name w:val="B82085BE2560427797EBF4B501B2E247"/>
        <w:category>
          <w:name w:val="General"/>
          <w:gallery w:val="placeholder"/>
        </w:category>
        <w:types>
          <w:type w:val="bbPlcHdr"/>
        </w:types>
        <w:behaviors>
          <w:behavior w:val="content"/>
        </w:behaviors>
        <w:guid w:val="{D7DA37B4-4470-4FEB-9A2E-8048CB1AF082}"/>
      </w:docPartPr>
      <w:docPartBody>
        <w:p w:rsidR="00000000" w:rsidRDefault="005F60FB">
          <w:pPr>
            <w:pStyle w:val="B82085BE2560427797EBF4B501B2E247"/>
          </w:pPr>
          <w:r w:rsidRPr="00BF4184">
            <w:t>789</w:t>
          </w:r>
        </w:p>
      </w:docPartBody>
    </w:docPart>
    <w:docPart>
      <w:docPartPr>
        <w:name w:val="6B76E01C11024042B796BFA427D58827"/>
        <w:category>
          <w:name w:val="General"/>
          <w:gallery w:val="placeholder"/>
        </w:category>
        <w:types>
          <w:type w:val="bbPlcHdr"/>
        </w:types>
        <w:behaviors>
          <w:behavior w:val="content"/>
        </w:behaviors>
        <w:guid w:val="{806C1EEF-100E-45A0-A19F-304986AB6089}"/>
      </w:docPartPr>
      <w:docPartBody>
        <w:p w:rsidR="00000000" w:rsidRDefault="005F60FB">
          <w:pPr>
            <w:pStyle w:val="6B76E01C11024042B796BFA427D58827"/>
          </w:pPr>
          <w:r w:rsidRPr="00BF4184">
            <w:t>789</w:t>
          </w:r>
        </w:p>
      </w:docPartBody>
    </w:docPart>
    <w:docPart>
      <w:docPartPr>
        <w:name w:val="2DEFF6E48F4241FAA2FB90F58F442021"/>
        <w:category>
          <w:name w:val="General"/>
          <w:gallery w:val="placeholder"/>
        </w:category>
        <w:types>
          <w:type w:val="bbPlcHdr"/>
        </w:types>
        <w:behaviors>
          <w:behavior w:val="content"/>
        </w:behaviors>
        <w:guid w:val="{9DD6D21E-1C4A-4E08-A5CE-217D42FF7ABD}"/>
      </w:docPartPr>
      <w:docPartBody>
        <w:p w:rsidR="00000000" w:rsidRDefault="005F60FB">
          <w:pPr>
            <w:pStyle w:val="2DEFF6E48F4241FAA2FB90F58F442021"/>
          </w:pPr>
          <w:r w:rsidRPr="00BF4184">
            <w:t>789</w:t>
          </w:r>
        </w:p>
      </w:docPartBody>
    </w:docPart>
    <w:docPart>
      <w:docPartPr>
        <w:name w:val="B272681B7BFC4E15A68C0FB5722765E4"/>
        <w:category>
          <w:name w:val="General"/>
          <w:gallery w:val="placeholder"/>
        </w:category>
        <w:types>
          <w:type w:val="bbPlcHdr"/>
        </w:types>
        <w:behaviors>
          <w:behavior w:val="content"/>
        </w:behaviors>
        <w:guid w:val="{EB8E93C2-0935-48ED-85FD-5116325FA8D4}"/>
      </w:docPartPr>
      <w:docPartBody>
        <w:p w:rsidR="00000000" w:rsidRDefault="005F60FB">
          <w:pPr>
            <w:pStyle w:val="B272681B7BFC4E15A68C0FB5722765E4"/>
          </w:pPr>
          <w:r w:rsidRPr="00BF4184">
            <w:t>789</w:t>
          </w:r>
        </w:p>
      </w:docPartBody>
    </w:docPart>
    <w:docPart>
      <w:docPartPr>
        <w:name w:val="C3F9D6C447654626805D792C2F3409DB"/>
        <w:category>
          <w:name w:val="General"/>
          <w:gallery w:val="placeholder"/>
        </w:category>
        <w:types>
          <w:type w:val="bbPlcHdr"/>
        </w:types>
        <w:behaviors>
          <w:behavior w:val="content"/>
        </w:behaviors>
        <w:guid w:val="{95999250-2A0C-47E7-825D-F17FB4CF848B}"/>
      </w:docPartPr>
      <w:docPartBody>
        <w:p w:rsidR="00000000" w:rsidRDefault="005F60FB">
          <w:pPr>
            <w:pStyle w:val="C3F9D6C447654626805D792C2F3409DB"/>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245CACB9546246E182C3F33DE87A4BD0"/>
        <w:category>
          <w:name w:val="General"/>
          <w:gallery w:val="placeholder"/>
        </w:category>
        <w:types>
          <w:type w:val="bbPlcHdr"/>
        </w:types>
        <w:behaviors>
          <w:behavior w:val="content"/>
        </w:behaviors>
        <w:guid w:val="{216085F9-B8BB-49B7-AAD8-04E74DAE30ED}"/>
      </w:docPartPr>
      <w:docPartBody>
        <w:p w:rsidR="00000000" w:rsidRDefault="005F60FB">
          <w:pPr>
            <w:pStyle w:val="245CACB9546246E182C3F33DE87A4BD0"/>
          </w:pPr>
          <w:r w:rsidRPr="005D3A03">
            <w:t>Figures title:</w:t>
          </w:r>
        </w:p>
      </w:docPartBody>
    </w:docPart>
    <w:docPart>
      <w:docPartPr>
        <w:name w:val="C0B73F50C9B4419FB1A4FF7EEE186A5F"/>
        <w:category>
          <w:name w:val="General"/>
          <w:gallery w:val="placeholder"/>
        </w:category>
        <w:types>
          <w:type w:val="bbPlcHdr"/>
        </w:types>
        <w:behaviors>
          <w:behavior w:val="content"/>
        </w:behaviors>
        <w:guid w:val="{F4AC2B7C-81F0-47BF-8597-0F8214839945}"/>
      </w:docPartPr>
      <w:docPartBody>
        <w:p w:rsidR="00000000" w:rsidRDefault="005F60FB">
          <w:pPr>
            <w:pStyle w:val="C0B73F50C9B4419FB1A4FF7EEE186A5F"/>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FB"/>
    <w:rsid w:val="005F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A6FCAF7BB74652812AB676FDF82C7B">
    <w:name w:val="64A6FCAF7BB74652812AB676FDF82C7B"/>
  </w:style>
  <w:style w:type="paragraph" w:customStyle="1" w:styleId="96490179244040D0980BF87B4F36E948">
    <w:name w:val="96490179244040D0980BF87B4F36E948"/>
  </w:style>
  <w:style w:type="paragraph" w:customStyle="1" w:styleId="D3FF48250B684291934EAAD6AF3A3779">
    <w:name w:val="D3FF48250B684291934EAAD6AF3A3779"/>
  </w:style>
  <w:style w:type="paragraph" w:customStyle="1" w:styleId="FE4B04F591A14BF5821EE5C51CB6A850">
    <w:name w:val="FE4B04F591A14BF5821EE5C51CB6A850"/>
  </w:style>
  <w:style w:type="paragraph" w:customStyle="1" w:styleId="D6A74CEB163F4433A1169DCCA0EE79E9">
    <w:name w:val="D6A74CEB163F4433A1169DCCA0EE79E9"/>
  </w:style>
  <w:style w:type="paragraph" w:customStyle="1" w:styleId="02FF086928594E11899E52E7CE42655B">
    <w:name w:val="02FF086928594E11899E52E7CE42655B"/>
  </w:style>
  <w:style w:type="character" w:styleId="Emphasis">
    <w:name w:val="Emphasis"/>
    <w:basedOn w:val="DefaultParagraphFont"/>
    <w:uiPriority w:val="4"/>
    <w:unhideWhenUsed/>
    <w:qFormat/>
    <w:rPr>
      <w:i/>
      <w:iCs/>
    </w:rPr>
  </w:style>
  <w:style w:type="paragraph" w:customStyle="1" w:styleId="7D5D3708E8E84641BF01AE5D7F679256">
    <w:name w:val="7D5D3708E8E84641BF01AE5D7F679256"/>
  </w:style>
  <w:style w:type="paragraph" w:customStyle="1" w:styleId="2812F16EFD7A4A63B23EFF64DE670E97">
    <w:name w:val="2812F16EFD7A4A63B23EFF64DE670E97"/>
  </w:style>
  <w:style w:type="paragraph" w:customStyle="1" w:styleId="6B21B655140E49D4B0FB4011DA42DE84">
    <w:name w:val="6B21B655140E49D4B0FB4011DA42DE84"/>
  </w:style>
  <w:style w:type="paragraph" w:customStyle="1" w:styleId="36370D6870814567B832F55C06360B3E">
    <w:name w:val="36370D6870814567B832F55C06360B3E"/>
  </w:style>
  <w:style w:type="paragraph" w:customStyle="1" w:styleId="9CDB565E97EF4CEDBB10434F36BE95CC">
    <w:name w:val="9CDB565E97EF4CEDBB10434F36BE95CC"/>
  </w:style>
  <w:style w:type="paragraph" w:customStyle="1" w:styleId="EC1A7F74D14B46E88CA776A580F2CB5E">
    <w:name w:val="EC1A7F74D14B46E88CA776A580F2CB5E"/>
  </w:style>
  <w:style w:type="paragraph" w:customStyle="1" w:styleId="8EE7252C421E47D3AE69290C1D60707D">
    <w:name w:val="8EE7252C421E47D3AE69290C1D60707D"/>
  </w:style>
  <w:style w:type="paragraph" w:customStyle="1" w:styleId="69C23E83BA7F465EAB2133B2257E220A">
    <w:name w:val="69C23E83BA7F465EAB2133B2257E220A"/>
  </w:style>
  <w:style w:type="paragraph" w:customStyle="1" w:styleId="0370282375544F0985785EF90C9D17B8">
    <w:name w:val="0370282375544F0985785EF90C9D17B8"/>
  </w:style>
  <w:style w:type="paragraph" w:customStyle="1" w:styleId="BE73478BFD9D4475846C85D9C4D515BD">
    <w:name w:val="BE73478BFD9D4475846C85D9C4D515BD"/>
  </w:style>
  <w:style w:type="paragraph" w:customStyle="1" w:styleId="35FF9C120A27456196333D27FBBB9927">
    <w:name w:val="35FF9C120A27456196333D27FBBB9927"/>
  </w:style>
  <w:style w:type="paragraph" w:customStyle="1" w:styleId="63902C8B450C4DE2800A8446BCC52E6F">
    <w:name w:val="63902C8B450C4DE2800A8446BCC52E6F"/>
  </w:style>
  <w:style w:type="paragraph" w:customStyle="1" w:styleId="923C5217506E4518A7BC5EFB79ED6876">
    <w:name w:val="923C5217506E4518A7BC5EFB79ED6876"/>
  </w:style>
  <w:style w:type="paragraph" w:customStyle="1" w:styleId="5399D75729E54E6FB6032FBD242A6868">
    <w:name w:val="5399D75729E54E6FB6032FBD242A6868"/>
  </w:style>
  <w:style w:type="paragraph" w:customStyle="1" w:styleId="143723DECE1C485DA0B2C6D3D4C0E2B0">
    <w:name w:val="143723DECE1C485DA0B2C6D3D4C0E2B0"/>
  </w:style>
  <w:style w:type="paragraph" w:customStyle="1" w:styleId="DC6F7CE5AB4C4445BA1887DF9171F74D">
    <w:name w:val="DC6F7CE5AB4C4445BA1887DF9171F74D"/>
  </w:style>
  <w:style w:type="paragraph" w:customStyle="1" w:styleId="E4B35E3C78A445418B47931F8A266434">
    <w:name w:val="E4B35E3C78A445418B47931F8A266434"/>
  </w:style>
  <w:style w:type="paragraph" w:customStyle="1" w:styleId="C9F2F9058E5A48A3B82FEF84BEEA8D86">
    <w:name w:val="C9F2F9058E5A48A3B82FEF84BEEA8D86"/>
  </w:style>
  <w:style w:type="paragraph" w:customStyle="1" w:styleId="4C94516C196E485A8DD1CE395E350BAC">
    <w:name w:val="4C94516C196E485A8DD1CE395E350BAC"/>
  </w:style>
  <w:style w:type="paragraph" w:customStyle="1" w:styleId="B5BD470D14CF4C6E8E9E9E429E9BCBFA">
    <w:name w:val="B5BD470D14CF4C6E8E9E9E429E9BCBFA"/>
  </w:style>
  <w:style w:type="paragraph" w:customStyle="1" w:styleId="8207AF887236494985DF0D49527BE57A">
    <w:name w:val="8207AF887236494985DF0D49527BE57A"/>
  </w:style>
  <w:style w:type="paragraph" w:customStyle="1" w:styleId="9F5E531706C44593A93227654DD62B03">
    <w:name w:val="9F5E531706C44593A93227654DD62B03"/>
  </w:style>
  <w:style w:type="paragraph" w:customStyle="1" w:styleId="9274B90B9FD64BF88CC1151C6E512AD5">
    <w:name w:val="9274B90B9FD64BF88CC1151C6E512AD5"/>
  </w:style>
  <w:style w:type="paragraph" w:customStyle="1" w:styleId="EEFB7B7706EA446DB1C6460F6DBC50F9">
    <w:name w:val="EEFB7B7706EA446DB1C6460F6DBC50F9"/>
  </w:style>
  <w:style w:type="paragraph" w:customStyle="1" w:styleId="8732F1C8FD084D4B81589AF3F0739AFA">
    <w:name w:val="8732F1C8FD084D4B81589AF3F0739AFA"/>
  </w:style>
  <w:style w:type="paragraph" w:customStyle="1" w:styleId="2BF26EE9CB1B4283B469F3FD1063BAB3">
    <w:name w:val="2BF26EE9CB1B4283B469F3FD1063BAB3"/>
  </w:style>
  <w:style w:type="paragraph" w:customStyle="1" w:styleId="FF5C972BE87243A586A22D4DC22ED7C8">
    <w:name w:val="FF5C972BE87243A586A22D4DC22ED7C8"/>
  </w:style>
  <w:style w:type="paragraph" w:customStyle="1" w:styleId="7AB7C11A02084BF98A6DDA7335244E57">
    <w:name w:val="7AB7C11A02084BF98A6DDA7335244E57"/>
  </w:style>
  <w:style w:type="paragraph" w:customStyle="1" w:styleId="6A321C115263456F96499D9DABB23F94">
    <w:name w:val="6A321C115263456F96499D9DABB23F94"/>
  </w:style>
  <w:style w:type="paragraph" w:customStyle="1" w:styleId="74AB60356FFD42E29FD9F9FF04C2627A">
    <w:name w:val="74AB60356FFD42E29FD9F9FF04C2627A"/>
  </w:style>
  <w:style w:type="paragraph" w:customStyle="1" w:styleId="B99605B4E7E04ED39B6FD03AEC8F8A8F">
    <w:name w:val="B99605B4E7E04ED39B6FD03AEC8F8A8F"/>
  </w:style>
  <w:style w:type="paragraph" w:customStyle="1" w:styleId="85F34BE466C545EDAE38C2A2BBB1A499">
    <w:name w:val="85F34BE466C545EDAE38C2A2BBB1A499"/>
  </w:style>
  <w:style w:type="paragraph" w:customStyle="1" w:styleId="21EB1B33FAB2465AB6192838095C5CE5">
    <w:name w:val="21EB1B33FAB2465AB6192838095C5CE5"/>
  </w:style>
  <w:style w:type="paragraph" w:customStyle="1" w:styleId="3CEF53B9EB354FD8AF09276A8C868990">
    <w:name w:val="3CEF53B9EB354FD8AF09276A8C868990"/>
  </w:style>
  <w:style w:type="paragraph" w:customStyle="1" w:styleId="46722CB277604158A867477418DC731D">
    <w:name w:val="46722CB277604158A867477418DC731D"/>
  </w:style>
  <w:style w:type="paragraph" w:customStyle="1" w:styleId="9DD317BAFF9C4BDFA0E2E87E9B5AE8E0">
    <w:name w:val="9DD317BAFF9C4BDFA0E2E87E9B5AE8E0"/>
  </w:style>
  <w:style w:type="paragraph" w:customStyle="1" w:styleId="C0A4367F9CAA49C394B631A2F827FA73">
    <w:name w:val="C0A4367F9CAA49C394B631A2F827FA73"/>
  </w:style>
  <w:style w:type="paragraph" w:customStyle="1" w:styleId="135EC63C8621425796C51A874C1F5246">
    <w:name w:val="135EC63C8621425796C51A874C1F5246"/>
  </w:style>
  <w:style w:type="paragraph" w:customStyle="1" w:styleId="273985E1CE764A77903363FBB7A51E19">
    <w:name w:val="273985E1CE764A77903363FBB7A51E19"/>
  </w:style>
  <w:style w:type="paragraph" w:customStyle="1" w:styleId="885A0F5A2F8C40F28837BF42031A7B7E">
    <w:name w:val="885A0F5A2F8C40F28837BF42031A7B7E"/>
  </w:style>
  <w:style w:type="paragraph" w:customStyle="1" w:styleId="1B062C1972CE4775B83B0EB705751118">
    <w:name w:val="1B062C1972CE4775B83B0EB705751118"/>
  </w:style>
  <w:style w:type="paragraph" w:customStyle="1" w:styleId="77E39E78E12F4203A2DE272E0D021B02">
    <w:name w:val="77E39E78E12F4203A2DE272E0D021B02"/>
  </w:style>
  <w:style w:type="paragraph" w:customStyle="1" w:styleId="D906440BE9C343D7A53999C2386CA2CD">
    <w:name w:val="D906440BE9C343D7A53999C2386CA2CD"/>
  </w:style>
  <w:style w:type="paragraph" w:customStyle="1" w:styleId="A121594483DD41F3B55AF40899AED6D1">
    <w:name w:val="A121594483DD41F3B55AF40899AED6D1"/>
  </w:style>
  <w:style w:type="paragraph" w:customStyle="1" w:styleId="92B501CAB471446493D41C4176D7829E">
    <w:name w:val="92B501CAB471446493D41C4176D7829E"/>
  </w:style>
  <w:style w:type="paragraph" w:customStyle="1" w:styleId="DB875D2368F0461E951B7AF14988A895">
    <w:name w:val="DB875D2368F0461E951B7AF14988A895"/>
  </w:style>
  <w:style w:type="paragraph" w:customStyle="1" w:styleId="685349A5450C4CB1B94609F1D3CD8ED6">
    <w:name w:val="685349A5450C4CB1B94609F1D3CD8ED6"/>
  </w:style>
  <w:style w:type="paragraph" w:customStyle="1" w:styleId="A29BDE37CEF2461C887864B9A1FD434F">
    <w:name w:val="A29BDE37CEF2461C887864B9A1FD434F"/>
  </w:style>
  <w:style w:type="paragraph" w:customStyle="1" w:styleId="873858D39E774C138152CA1FFE9409A1">
    <w:name w:val="873858D39E774C138152CA1FFE9409A1"/>
  </w:style>
  <w:style w:type="paragraph" w:customStyle="1" w:styleId="0CEE5DD53929482EA021D9A6D4B88483">
    <w:name w:val="0CEE5DD53929482EA021D9A6D4B88483"/>
  </w:style>
  <w:style w:type="paragraph" w:customStyle="1" w:styleId="B82085BE2560427797EBF4B501B2E247">
    <w:name w:val="B82085BE2560427797EBF4B501B2E247"/>
  </w:style>
  <w:style w:type="paragraph" w:customStyle="1" w:styleId="6B76E01C11024042B796BFA427D58827">
    <w:name w:val="6B76E01C11024042B796BFA427D58827"/>
  </w:style>
  <w:style w:type="paragraph" w:customStyle="1" w:styleId="2DEFF6E48F4241FAA2FB90F58F442021">
    <w:name w:val="2DEFF6E48F4241FAA2FB90F58F442021"/>
  </w:style>
  <w:style w:type="paragraph" w:customStyle="1" w:styleId="B272681B7BFC4E15A68C0FB5722765E4">
    <w:name w:val="B272681B7BFC4E15A68C0FB5722765E4"/>
  </w:style>
  <w:style w:type="paragraph" w:customStyle="1" w:styleId="C3F9D6C447654626805D792C2F3409DB">
    <w:name w:val="C3F9D6C447654626805D792C2F3409DB"/>
  </w:style>
  <w:style w:type="paragraph" w:customStyle="1" w:styleId="245CACB9546246E182C3F33DE87A4BD0">
    <w:name w:val="245CACB9546246E182C3F33DE87A4BD0"/>
  </w:style>
  <w:style w:type="paragraph" w:customStyle="1" w:styleId="C0B73F50C9B4419FB1A4FF7EEE186A5F">
    <w:name w:val="C0B73F50C9B4419FB1A4FF7EEE186A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45AB74B-1421-455C-AF37-861333715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TotalTime>
  <Pages>8</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Zhongzhu Peng</dc:creator>
  <cp:keywords/>
  <dc:description/>
  <cp:lastModifiedBy>Zhongzhu Peng</cp:lastModifiedBy>
  <cp:revision>1</cp:revision>
  <dcterms:created xsi:type="dcterms:W3CDTF">2017-11-05T20:24:00Z</dcterms:created>
  <dcterms:modified xsi:type="dcterms:W3CDTF">2017-11-05T20:27:00Z</dcterms:modified>
</cp:coreProperties>
</file>